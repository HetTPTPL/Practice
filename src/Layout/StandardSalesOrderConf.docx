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6FC1A19C-2B78-4F9F-B931-1FA7E20CFA0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6FC1A19C-2B78-4F9F-B931-1FA7E20CFA02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6FC1A19C-2B78-4F9F-B931-1FA7E20CFA02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6FC1A19C-2B78-4F9F-B931-1FA7E20CFA02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6FC1A19C-2B78-4F9F-B931-1FA7E20CFA02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6FC1A19C-2B78-4F9F-B931-1FA7E20CFA02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6FC1A19C-2B78-4F9F-B931-1FA7E20CFA02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6FC1A19C-2B78-4F9F-B931-1FA7E20CFA02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6FC1A19C-2B78-4F9F-B931-1FA7E20CFA02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6FC1A19C-2B78-4F9F-B931-1FA7E20CFA02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6FC1A19C-2B78-4F9F-B931-1FA7E20CFA02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6FC1A19C-2B78-4F9F-B931-1FA7E20CFA02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6FC1A19C-2B78-4F9F-B931-1FA7E20CFA02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00000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6FC1A19C-2B78-4F9F-B931-1FA7E20CFA02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6FC1A19C-2B78-4F9F-B931-1FA7E20CFA02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6FC1A19C-2B78-4F9F-B931-1FA7E20CFA02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6FC1A19C-2B78-4F9F-B931-1FA7E20CFA02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6FC1A19C-2B78-4F9F-B931-1FA7E20CFA02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6FC1A19C-2B78-4F9F-B931-1FA7E20CFA02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6FC1A19C-2B78-4F9F-B931-1FA7E20CFA02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6FC1A19C-2B78-4F9F-B931-1FA7E20CFA02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6FC1A19C-2B78-4F9F-B931-1FA7E20CFA02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6FC1A19C-2B78-4F9F-B931-1FA7E20CFA02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6FC1A19C-2B78-4F9F-B931-1FA7E20CFA02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6FC1A19C-2B78-4F9F-B931-1FA7E20CFA02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6FC1A19C-2B78-4F9F-B931-1FA7E20CFA02}"/>
                <w:text/>
              </w:sdtPr>
              <w:sdtContent>
                <w:p w:rsidR="00654762" w:rsidP="00C95731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sdt>
      <w:sdtPr>
        <w:alias w:val="#Nav: /Header/CustPicture"/>
        <w:tag w:val="#Nav: Standard_Sales_Order_Conf/1305"/>
        <w:id w:val="1021360155"/>
        <w:dataBinding w:prefixMappings="xmlns:ns0='urn:microsoft-dynamics-nav/reports/Standard_Sales_Order_Conf/1305/'" w:xpath="/ns0:NavWordReportXmlPart[1]/ns0:Header[1]/ns0:CustPicture[1]" w:storeItemID="{6FC1A19C-2B78-4F9F-B931-1FA7E20CFA02}"/>
        <w:picture/>
      </w:sdtPr>
      <w:sdtContent>
        <w:p w:rsidRPr="00E33456" w:rsidR="009C75FB" w:rsidP="00676789" w:rsidRDefault="008D2780" w14:paraId="4567A2F9" w14:textId="26CD3683">
          <w:r>
            <w:rPr>
              <w:noProof/>
            </w:rPr>
            <w:drawing>
              <wp:inline distT="0" distB="0" distL="0" distR="0" wp14:anchorId="6D1C4AA9" wp14:editId="2CBA7C71">
                <wp:extent cx="905914" cy="905914"/>
                <wp:effectExtent l="0" t="0" r="8890" b="8890"/>
                <wp:docPr id="11916544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654459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5914" cy="905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871"/>
        <w:gridCol w:w="871"/>
        <w:gridCol w:w="2369"/>
        <w:gridCol w:w="903"/>
        <w:gridCol w:w="647"/>
        <w:gridCol w:w="1427"/>
        <w:gridCol w:w="774"/>
        <w:gridCol w:w="649"/>
        <w:gridCol w:w="1683"/>
      </w:tblGrid>
      <w:tr w:rsidRPr="008350A8" w:rsidR="00C95731" w:rsidTr="00E72B51" w14:paraId="6B67A4E9" w14:textId="77777777">
        <w:trPr>
          <w:trHeight w:val="547"/>
        </w:trPr>
        <w:tc>
          <w:tcPr>
            <w:tcW w:w="871" w:type="dxa"/>
          </w:tcPr>
          <w:p w:rsidR="00C95731" w:rsidP="008350A8" w:rsidRDefault="00C95731" w14:paraId="7FD557C4" w14:textId="77777777">
            <w:pPr>
              <w:pStyle w:val="Heading1"/>
            </w:pPr>
          </w:p>
        </w:tc>
        <w:sdt>
          <w:sdtPr>
            <w:alias w:val="#Nav: /Header/Line/ItemNo_Line_Lbl"/>
            <w:tag w:val="#Nav: Standard_Sales_Order_Conf/1305"/>
            <w:id w:val="771446451"/>
            <w:placeholder>
              <w:docPart w:val="2719318C9ACB4AB9AB5CD8FD962CB930"/>
            </w:placeholder>
            <w:dataBinding w:prefixMappings="xmlns:ns0='urn:microsoft-dynamics-nav/reports/Standard_Sales_Order_Conf/1305/'" w:xpath="/ns0:NavWordReportXmlPart[1]/ns0:Header[1]/ns0:Line[1]/ns0:ItemNo_Line_Lbl[1]" w:storeItemID="{6FC1A19C-2B78-4F9F-B931-1FA7E20CFA02}"/>
            <w:text/>
          </w:sdtPr>
          <w:sdtContent>
            <w:tc>
              <w:tcPr>
                <w:tcW w:w="871" w:type="dxa"/>
                <w:vAlign w:val="bottom"/>
              </w:tcPr>
              <w:p w:rsidRPr="008350A8" w:rsidR="00C95731" w:rsidP="008350A8" w:rsidRDefault="00C95731" w14:paraId="33E415D5" w14:textId="56A48028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2719318C9ACB4AB9AB5CD8FD962CB930"/>
            </w:placeholder>
            <w:dataBinding w:prefixMappings="xmlns:ns0='urn:microsoft-dynamics-nav/reports/Standard_Sales_Order_Conf/1305/'" w:xpath="/ns0:NavWordReportXmlPart[1]/ns0:Header[1]/ns0:Line[1]/ns0:Description_Line_Lbl[1]" w:storeItemID="{6FC1A19C-2B78-4F9F-B931-1FA7E20CFA02}"/>
            <w:text/>
          </w:sdtPr>
          <w:sdtContent>
            <w:tc>
              <w:tcPr>
                <w:tcW w:w="2369" w:type="dxa"/>
                <w:vAlign w:val="bottom"/>
              </w:tcPr>
              <w:p w:rsidRPr="008350A8" w:rsidR="00C95731" w:rsidP="008350A8" w:rsidRDefault="00C95731" w14:paraId="50264B05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2719318C9ACB4AB9AB5CD8FD962CB930"/>
            </w:placeholder>
            <w:dataBinding w:prefixMappings="xmlns:ns0='urn:microsoft-dynamics-nav/reports/Standard_Sales_Order_Conf/1305/'" w:xpath="/ns0:NavWordReportXmlPart[1]/ns0:Header[1]/ns0:Line[1]/ns0:Quantity_Line_Lbl[1]" w:storeItemID="{6FC1A19C-2B78-4F9F-B931-1FA7E20CFA02}"/>
            <w:text/>
          </w:sdtPr>
          <w:sdtContent>
            <w:tc>
              <w:tcPr>
                <w:tcW w:w="903" w:type="dxa"/>
                <w:vAlign w:val="bottom"/>
              </w:tcPr>
              <w:p w:rsidRPr="008350A8" w:rsidR="00C95731" w:rsidP="008350A8" w:rsidRDefault="00C95731" w14:paraId="6818D2F5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647" w:type="dxa"/>
            <w:vAlign w:val="bottom"/>
          </w:tcPr>
          <w:p w:rsidRPr="008350A8" w:rsidR="00C95731" w:rsidP="008350A8" w:rsidRDefault="00C95731" w14:paraId="1B620089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2719318C9ACB4AB9AB5CD8FD962CB930"/>
            </w:placeholder>
            <w:dataBinding w:prefixMappings="xmlns:ns0='urn:microsoft-dynamics-nav/reports/Standard_Sales_Order_Conf/1305/'" w:xpath="/ns0:NavWordReportXmlPart[1]/ns0:Header[1]/ns0:Line[1]/ns0:UnitPrice_Lbl[1]" w:storeItemID="{6FC1A19C-2B78-4F9F-B931-1FA7E20CFA02}"/>
            <w:text/>
          </w:sdtPr>
          <w:sdtContent>
            <w:tc>
              <w:tcPr>
                <w:tcW w:w="1427" w:type="dxa"/>
                <w:vAlign w:val="bottom"/>
              </w:tcPr>
              <w:p w:rsidRPr="008350A8" w:rsidR="00C95731" w:rsidP="008350A8" w:rsidRDefault="00C95731" w14:paraId="19BB4118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74" w:type="dxa"/>
            <w:vAlign w:val="bottom"/>
          </w:tcPr>
          <w:p w:rsidRPr="008350A8" w:rsidR="00C95731" w:rsidP="008350A8" w:rsidRDefault="00C95731" w14:paraId="3FBCE779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2719318C9ACB4AB9AB5CD8FD962CB930"/>
            </w:placeholder>
            <w:dataBinding w:prefixMappings="xmlns:ns0='urn:microsoft-dynamics-nav/reports/Standard_Sales_Order_Conf/1305/'" w:xpath="/ns0:NavWordReportXmlPart[1]/ns0:Header[1]/ns0:Line[1]/ns0:VATPct_Line_Lbl[1]" w:storeItemID="{6FC1A19C-2B78-4F9F-B931-1FA7E20CFA02}"/>
            <w:text/>
          </w:sdtPr>
          <w:sdtContent>
            <w:tc>
              <w:tcPr>
                <w:tcW w:w="649" w:type="dxa"/>
                <w:vAlign w:val="bottom"/>
              </w:tcPr>
              <w:p w:rsidRPr="008350A8" w:rsidR="00C95731" w:rsidP="008350A8" w:rsidRDefault="00C95731" w14:paraId="4D08D7CF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2719318C9ACB4AB9AB5CD8FD962CB930"/>
            </w:placeholder>
            <w:dataBinding w:prefixMappings="xmlns:ns0='urn:microsoft-dynamics-nav/reports/Standard_Sales_Order_Conf/1305/'" w:xpath="/ns0:NavWordReportXmlPart[1]/ns0:Header[1]/ns0:Line[1]/ns0:LineAmount_Line_Lbl[1]" w:storeItemID="{6FC1A19C-2B78-4F9F-B931-1FA7E20CFA02}"/>
            <w:text/>
          </w:sdtPr>
          <w:sdtContent>
            <w:tc>
              <w:tcPr>
                <w:tcW w:w="1683" w:type="dxa"/>
                <w:tcMar>
                  <w:right w:w="0" w:type="dxa"/>
                </w:tcMar>
                <w:vAlign w:val="bottom"/>
              </w:tcPr>
              <w:p w:rsidRPr="008350A8" w:rsidR="00C95731" w:rsidP="008350A8" w:rsidRDefault="00C95731" w14:paraId="674C0BA5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C95731" w:rsidTr="00E72B51" w14:paraId="43D947A9" w14:textId="77777777">
        <w:trPr>
          <w:trHeight w:val="182"/>
        </w:trPr>
        <w:tc>
          <w:tcPr>
            <w:tcW w:w="871" w:type="dxa"/>
          </w:tcPr>
          <w:p w:rsidRPr="008350A8" w:rsidR="00C95731" w:rsidP="008350A8" w:rsidRDefault="00C95731" w14:paraId="0E42C37E" w14:textId="77777777">
            <w:pPr>
              <w:pStyle w:val="NoSpacing"/>
            </w:pPr>
          </w:p>
        </w:tc>
        <w:tc>
          <w:tcPr>
            <w:tcW w:w="871" w:type="dxa"/>
          </w:tcPr>
          <w:p w:rsidRPr="008350A8" w:rsidR="00C95731" w:rsidP="008350A8" w:rsidRDefault="00C95731" w14:paraId="022E7509" w14:textId="36950738">
            <w:pPr>
              <w:pStyle w:val="NoSpacing"/>
            </w:pPr>
          </w:p>
        </w:tc>
        <w:tc>
          <w:tcPr>
            <w:tcW w:w="2369" w:type="dxa"/>
          </w:tcPr>
          <w:p w:rsidRPr="008350A8" w:rsidR="00C95731" w:rsidP="008350A8" w:rsidRDefault="00C95731" w14:paraId="4B4C8D72" w14:textId="77777777">
            <w:pPr>
              <w:pStyle w:val="NoSpacing"/>
            </w:pPr>
          </w:p>
        </w:tc>
        <w:tc>
          <w:tcPr>
            <w:tcW w:w="903" w:type="dxa"/>
          </w:tcPr>
          <w:p w:rsidRPr="008350A8" w:rsidR="00C95731" w:rsidP="008350A8" w:rsidRDefault="00C95731" w14:paraId="52DB2A94" w14:textId="77777777">
            <w:pPr>
              <w:pStyle w:val="NoSpacing"/>
            </w:pPr>
          </w:p>
        </w:tc>
        <w:tc>
          <w:tcPr>
            <w:tcW w:w="647" w:type="dxa"/>
          </w:tcPr>
          <w:p w:rsidRPr="008350A8" w:rsidR="00C95731" w:rsidP="008350A8" w:rsidRDefault="00C95731" w14:paraId="3CFD4A48" w14:textId="77777777">
            <w:pPr>
              <w:pStyle w:val="NoSpacing"/>
            </w:pPr>
          </w:p>
        </w:tc>
        <w:tc>
          <w:tcPr>
            <w:tcW w:w="1427" w:type="dxa"/>
          </w:tcPr>
          <w:p w:rsidRPr="008350A8" w:rsidR="00C95731" w:rsidP="008350A8" w:rsidRDefault="00C95731" w14:paraId="5C176FD1" w14:textId="77777777">
            <w:pPr>
              <w:pStyle w:val="NoSpacing"/>
            </w:pPr>
          </w:p>
        </w:tc>
        <w:tc>
          <w:tcPr>
            <w:tcW w:w="774" w:type="dxa"/>
          </w:tcPr>
          <w:p w:rsidRPr="008350A8" w:rsidR="00C95731" w:rsidP="008350A8" w:rsidRDefault="00C95731" w14:paraId="0A297F98" w14:textId="77777777">
            <w:pPr>
              <w:pStyle w:val="NoSpacing"/>
            </w:pPr>
          </w:p>
        </w:tc>
        <w:tc>
          <w:tcPr>
            <w:tcW w:w="649" w:type="dxa"/>
          </w:tcPr>
          <w:p w:rsidRPr="008350A8" w:rsidR="00C95731" w:rsidP="008350A8" w:rsidRDefault="00C95731" w14:paraId="75109573" w14:textId="77777777">
            <w:pPr>
              <w:pStyle w:val="NoSpacing"/>
            </w:pPr>
          </w:p>
        </w:tc>
        <w:tc>
          <w:tcPr>
            <w:tcW w:w="1683" w:type="dxa"/>
            <w:tcMar>
              <w:right w:w="0" w:type="dxa"/>
            </w:tcMar>
          </w:tcPr>
          <w:p w:rsidRPr="008350A8" w:rsidR="00C95731" w:rsidP="008350A8" w:rsidRDefault="00C95731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6FC1A19C-2B78-4F9F-B931-1FA7E20CFA02}"/>
          <w15:repeatingSection/>
        </w:sdtPr>
        <w:sdtContent>
          <w:sdt>
            <w:sdtPr>
              <w:id w:val="872800820"/>
              <w:placeholder>
                <w:docPart w:val="3D4698DD68B54E4280F050A9C2C860C3"/>
              </w:placeholder>
              <w15:repeatingSectionItem/>
            </w:sdtPr>
            <w:sdtContent>
              <w:tr w:rsidRPr="008350A8" w:rsidR="00C95731" w:rsidTr="00E72B51" w14:paraId="0FB49025" w14:textId="77777777">
                <w:trPr>
                  <w:trHeight w:val="227"/>
                </w:trPr>
                <w:sdt>
                  <w:sdtPr>
                    <w:id w:val="829030862"/>
                    <w:dataBinding w:prefixMappings="xmlns:ns0='urn:microsoft-dynamics-nav/reports/Standard_Sales_Order_Conf/1305/'" w:xpath="/ns0:NavWordReportXmlPart[1]/ns0:Header[1]/ns0:Line[1]/ns0:ItemPic[1]" w:storeItemID="{6FC1A19C-2B78-4F9F-B931-1FA7E20CFA02}"/>
                    <w:picture/>
                    <w:alias w:val="#Nav: /Header/Line/ItemPic"/>
                    <w:tag w:val="#Nav: Standard_Sales_Order_Conf/1305"/>
                  </w:sdtPr>
                  <w:sdtContent>
                    <w:tc>
                      <w:tcPr>
                        <w:tcW w:w="871" w:type="dxa"/>
                      </w:tcPr>
                      <w:p w:rsidR="00C95731" w:rsidP="00C95731" w:rsidRDefault="00C95731" w14:paraId="1EF5C617" w14:textId="25A2D9FC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3A12193" wp14:editId="2C686273">
                              <wp:extent cx="479425" cy="479425"/>
                              <wp:effectExtent l="0" t="0" r="0" b="0"/>
                              <wp:docPr id="439824679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9824679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9425" cy="479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tc>
                  <w:tcPr>
                    <w:tcW w:w="871" w:type="dxa"/>
                  </w:tcPr>
                  <w:p w:rsidRPr="008350A8" w:rsidR="00C95731" w:rsidP="002E41D0" w:rsidRDefault="00C95731" w14:paraId="019EE9C7" w14:textId="34CF0CC5">
                    <w:sdt>
                      <w:sdtPr>
                        <w:alias w:val="#Nav: /Header/Line/ItemNo_Line"/>
                        <w:tag w:val="#Nav: Standard_Sales_Order_Conf/1305"/>
                        <w:id w:val="-1032108260"/>
                        <w:placeholder>
                          <w:docPart w:val="F2B39288A05D408199480FFC030C34A1"/>
                        </w:placeholder>
                        <w:dataBinding w:prefixMappings="xmlns:ns0='urn:microsoft-dynamics-nav/reports/Standard_Sales_Order_Conf/1305/'" w:xpath="/ns0:NavWordReportXmlPart[1]/ns0:Header[1]/ns0:Line[1]/ns0:ItemNo_Line[1]" w:storeItemID="{6FC1A19C-2B78-4F9F-B931-1FA7E20CFA02}"/>
                        <w:text/>
                      </w:sdtPr>
                      <w:sdtContent>
                        <w:proofErr w:type="spellStart"/>
                        <w:r w:rsidRPr="008350A8">
                          <w:t>ItemNo_Line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857C56A78CEE47D09C62177E49AD31B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6FC1A19C-2B78-4F9F-B931-1FA7E20CFA02}"/>
                    <w:text/>
                  </w:sdtPr>
                  <w:sdtContent>
                    <w:tc>
                      <w:tcPr>
                        <w:tcW w:w="2369" w:type="dxa"/>
                      </w:tcPr>
                      <w:p w:rsidRPr="008350A8" w:rsidR="00C95731" w:rsidP="00C95731" w:rsidRDefault="00C95731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717AA1B4A1074625B27FAD572C77B93F"/>
                    </w:placeholder>
                    <w:dataBinding w:prefixMappings="xmlns:ns0='urn:microsoft-dynamics-nav/reports/Standard_Sales_Order_Conf/1305/'" w:xpath="/ns0:NavWordReportXmlPart[1]/ns0:Header[1]/ns0:Line[1]/ns0:Quantity_Line[1]" w:storeItemID="{6FC1A19C-2B78-4F9F-B931-1FA7E20CFA02}"/>
                    <w:text/>
                  </w:sdtPr>
                  <w:sdtContent>
                    <w:tc>
                      <w:tcPr>
                        <w:tcW w:w="903" w:type="dxa"/>
                      </w:tcPr>
                      <w:p w:rsidRPr="008350A8" w:rsidR="00C95731" w:rsidP="00C95731" w:rsidRDefault="00C95731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DCE64134FB0042A1AE1265BAF910F1AC"/>
                    </w:placeholder>
                    <w:dataBinding w:prefixMappings="xmlns:ns0='urn:microsoft-dynamics-nav/reports/Standard_Sales_Order_Conf/1305/'" w:xpath="/ns0:NavWordReportXmlPart[1]/ns0:Header[1]/ns0:Line[1]/ns0:UnitOfMeasure[1]" w:storeItemID="{6FC1A19C-2B78-4F9F-B931-1FA7E20CFA02}"/>
                    <w:text/>
                  </w:sdtPr>
                  <w:sdtContent>
                    <w:tc>
                      <w:tcPr>
                        <w:tcW w:w="647" w:type="dxa"/>
                      </w:tcPr>
                      <w:p w:rsidRPr="008350A8" w:rsidR="00C95731" w:rsidP="00C95731" w:rsidRDefault="00C95731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E5AF637BA2964D979D27C6845A812CCD"/>
                    </w:placeholder>
                    <w:dataBinding w:prefixMappings="xmlns:ns0='urn:microsoft-dynamics-nav/reports/Standard_Sales_Order_Conf/1305/'" w:xpath="/ns0:NavWordReportXmlPart[1]/ns0:Header[1]/ns0:Line[1]/ns0:UnitPrice[1]" w:storeItemID="{6FC1A19C-2B78-4F9F-B931-1FA7E20CFA02}"/>
                    <w:text/>
                  </w:sdtPr>
                  <w:sdtContent>
                    <w:tc>
                      <w:tcPr>
                        <w:tcW w:w="1427" w:type="dxa"/>
                      </w:tcPr>
                      <w:p w:rsidRPr="008350A8" w:rsidR="00C95731" w:rsidP="00C95731" w:rsidRDefault="00C95731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1D3CC544A00C455AA6664EA0642A7BB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6FC1A19C-2B78-4F9F-B931-1FA7E20CFA02}"/>
                    <w:text/>
                  </w:sdtPr>
                  <w:sdtContent>
                    <w:tc>
                      <w:tcPr>
                        <w:tcW w:w="774" w:type="dxa"/>
                      </w:tcPr>
                      <w:p w:rsidRPr="008350A8" w:rsidR="00C95731" w:rsidP="00C95731" w:rsidRDefault="00C95731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518B7CD432BA4B17839B8F04494F8119"/>
                    </w:placeholder>
                    <w:dataBinding w:prefixMappings="xmlns:ns0='urn:microsoft-dynamics-nav/reports/Standard_Sales_Order_Conf/1305/'" w:xpath="/ns0:NavWordReportXmlPart[1]/ns0:Header[1]/ns0:Line[1]/ns0:VATPct_Line[1]" w:storeItemID="{6FC1A19C-2B78-4F9F-B931-1FA7E20CFA02}"/>
                    <w:text/>
                  </w:sdtPr>
                  <w:sdtContent>
                    <w:tc>
                      <w:tcPr>
                        <w:tcW w:w="649" w:type="dxa"/>
                      </w:tcPr>
                      <w:p w:rsidRPr="008350A8" w:rsidR="00C95731" w:rsidP="00C95731" w:rsidRDefault="00C95731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C1DC7391AF244534B2D313AB19743029"/>
                    </w:placeholder>
                    <w:dataBinding w:prefixMappings="xmlns:ns0='urn:microsoft-dynamics-nav/reports/Standard_Sales_Order_Conf/1305/'" w:xpath="/ns0:NavWordReportXmlPart[1]/ns0:Header[1]/ns0:Line[1]/ns0:LineAmount_Line[1]" w:storeItemID="{6FC1A19C-2B78-4F9F-B931-1FA7E20CFA02}"/>
                    <w:text/>
                  </w:sdtPr>
                  <w:sdtContent>
                    <w:tc>
                      <w:tcPr>
                        <w:tcW w:w="1683" w:type="dxa"/>
                        <w:tcMar>
                          <w:right w:w="0" w:type="dxa"/>
                        </w:tcMar>
                      </w:tcPr>
                      <w:p w:rsidRPr="008350A8" w:rsidR="00C95731" w:rsidP="00C95731" w:rsidRDefault="00C95731" w14:paraId="122AD185" w14:textId="77D4ABC8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C95731" w:rsidTr="00E72B51" w14:paraId="017DF65C" w14:textId="77777777">
        <w:trPr>
          <w:trHeight w:val="227"/>
        </w:trPr>
        <w:tc>
          <w:tcPr>
            <w:tcW w:w="871" w:type="dxa"/>
          </w:tcPr>
          <w:p w:rsidRPr="008350A8" w:rsidR="00C95731" w:rsidP="008350A8" w:rsidRDefault="00C95731" w14:paraId="516C8706" w14:textId="77777777">
            <w:pPr>
              <w:pStyle w:val="NoSpacing"/>
            </w:pPr>
          </w:p>
        </w:tc>
        <w:tc>
          <w:tcPr>
            <w:tcW w:w="871" w:type="dxa"/>
          </w:tcPr>
          <w:p w:rsidRPr="008350A8" w:rsidR="00C95731" w:rsidP="008350A8" w:rsidRDefault="00C95731" w14:paraId="1D0A9118" w14:textId="55BD121B">
            <w:pPr>
              <w:pStyle w:val="NoSpacing"/>
            </w:pPr>
          </w:p>
        </w:tc>
        <w:tc>
          <w:tcPr>
            <w:tcW w:w="2369" w:type="dxa"/>
          </w:tcPr>
          <w:p w:rsidRPr="008350A8" w:rsidR="00C95731" w:rsidP="008350A8" w:rsidRDefault="00C95731" w14:paraId="396CFB4B" w14:textId="77777777">
            <w:pPr>
              <w:pStyle w:val="NoSpacing"/>
            </w:pPr>
          </w:p>
        </w:tc>
        <w:tc>
          <w:tcPr>
            <w:tcW w:w="903" w:type="dxa"/>
          </w:tcPr>
          <w:p w:rsidRPr="008350A8" w:rsidR="00C95731" w:rsidP="008350A8" w:rsidRDefault="00C95731" w14:paraId="24F14137" w14:textId="77777777">
            <w:pPr>
              <w:pStyle w:val="NoSpacing"/>
            </w:pPr>
          </w:p>
        </w:tc>
        <w:tc>
          <w:tcPr>
            <w:tcW w:w="647" w:type="dxa"/>
          </w:tcPr>
          <w:p w:rsidRPr="008350A8" w:rsidR="00C95731" w:rsidP="008350A8" w:rsidRDefault="00C95731" w14:paraId="565FB412" w14:textId="77777777">
            <w:pPr>
              <w:pStyle w:val="NoSpacing"/>
            </w:pPr>
          </w:p>
        </w:tc>
        <w:tc>
          <w:tcPr>
            <w:tcW w:w="1427" w:type="dxa"/>
          </w:tcPr>
          <w:p w:rsidRPr="008350A8" w:rsidR="00C95731" w:rsidP="008350A8" w:rsidRDefault="00C95731" w14:paraId="308BEF41" w14:textId="77777777">
            <w:pPr>
              <w:pStyle w:val="NoSpacing"/>
            </w:pPr>
          </w:p>
        </w:tc>
        <w:tc>
          <w:tcPr>
            <w:tcW w:w="774" w:type="dxa"/>
          </w:tcPr>
          <w:p w:rsidRPr="008350A8" w:rsidR="00C95731" w:rsidP="008350A8" w:rsidRDefault="00C95731" w14:paraId="03666CDB" w14:textId="77777777">
            <w:pPr>
              <w:pStyle w:val="NoSpacing"/>
            </w:pPr>
          </w:p>
        </w:tc>
        <w:tc>
          <w:tcPr>
            <w:tcW w:w="649" w:type="dxa"/>
          </w:tcPr>
          <w:p w:rsidRPr="008350A8" w:rsidR="00C95731" w:rsidP="008350A8" w:rsidRDefault="00C95731" w14:paraId="0B6AB1AD" w14:textId="77777777">
            <w:pPr>
              <w:pStyle w:val="NoSpacing"/>
            </w:pPr>
          </w:p>
        </w:tc>
        <w:tc>
          <w:tcPr>
            <w:tcW w:w="1683" w:type="dxa"/>
            <w:tcMar>
              <w:right w:w="0" w:type="dxa"/>
            </w:tcMar>
          </w:tcPr>
          <w:p w:rsidRPr="008350A8" w:rsidR="00C95731" w:rsidP="008350A8" w:rsidRDefault="00C95731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6FC1A19C-2B78-4F9F-B931-1FA7E20CFA02}"/>
          <w15:repeatingSection/>
        </w:sdtPr>
        <w:sdtContent>
          <w:sdt>
            <w:sdtPr>
              <w:id w:val="768507247"/>
              <w:placeholder>
                <w:docPart w:val="3D4698DD68B54E4280F050A9C2C860C3"/>
              </w:placeholder>
              <w15:repeatingSectionItem/>
            </w:sdtPr>
            <w:sdtContent>
              <w:tr w:rsidRPr="008350A8" w:rsidR="00C95731" w:rsidTr="00E72B51" w14:paraId="761CE824" w14:textId="77777777">
                <w:trPr>
                  <w:trHeight w:val="227"/>
                </w:trPr>
                <w:tc>
                  <w:tcPr>
                    <w:tcW w:w="871" w:type="dxa"/>
                  </w:tcPr>
                  <w:p w:rsidR="00C95731" w:rsidP="008350A8" w:rsidRDefault="00C95731" w14:paraId="4310D219" w14:textId="3EE89F12">
                    <w:pPr>
                      <w:pStyle w:val="NoSpacing"/>
                    </w:pPr>
                  </w:p>
                </w:tc>
                <w:tc>
                  <w:tcPr>
                    <w:tcW w:w="871" w:type="dxa"/>
                  </w:tcPr>
                  <w:p w:rsidRPr="008350A8" w:rsidR="00C95731" w:rsidP="008350A8" w:rsidRDefault="00C95731" w14:paraId="5860CF35" w14:textId="01BF0BD8">
                    <w:pPr>
                      <w:pStyle w:val="NoSpacing"/>
                    </w:pPr>
                  </w:p>
                </w:tc>
                <w:tc>
                  <w:tcPr>
                    <w:tcW w:w="2369" w:type="dxa"/>
                  </w:tcPr>
                  <w:p w:rsidRPr="008350A8" w:rsidR="00C95731" w:rsidP="008350A8" w:rsidRDefault="00C95731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903" w:type="dxa"/>
                  </w:tcPr>
                  <w:p w:rsidRPr="008350A8" w:rsidR="00C95731" w:rsidP="008350A8" w:rsidRDefault="00C95731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647" w:type="dxa"/>
                  </w:tcPr>
                  <w:p w:rsidRPr="008350A8" w:rsidR="00C95731" w:rsidP="008350A8" w:rsidRDefault="00C95731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2719318C9ACB4AB9AB5CD8FD962CB930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6FC1A19C-2B78-4F9F-B931-1FA7E20CFA02}"/>
                    <w:text/>
                  </w:sdtPr>
                  <w:sdtContent>
                    <w:tc>
                      <w:tcPr>
                        <w:tcW w:w="2850" w:type="dxa"/>
                        <w:gridSpan w:val="3"/>
                      </w:tcPr>
                      <w:p w:rsidRPr="008350A8" w:rsidR="00C95731" w:rsidP="00C95731" w:rsidRDefault="00C95731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2719318C9ACB4AB9AB5CD8FD962CB930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6FC1A19C-2B78-4F9F-B931-1FA7E20CFA02}"/>
                    <w:text/>
                  </w:sdtPr>
                  <w:sdtContent>
                    <w:tc>
                      <w:tcPr>
                        <w:tcW w:w="1683" w:type="dxa"/>
                        <w:tcMar>
                          <w:right w:w="0" w:type="dxa"/>
                        </w:tcMar>
                      </w:tcPr>
                      <w:p w:rsidRPr="008350A8" w:rsidR="00C95731" w:rsidP="00C95731" w:rsidRDefault="00C95731" w14:paraId="5866AD8D" w14:textId="7D2B5093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C95731" w:rsidTr="00E72B51" w14:paraId="2CF40FED" w14:textId="77777777">
        <w:trPr>
          <w:trHeight w:val="113"/>
        </w:trPr>
        <w:tc>
          <w:tcPr>
            <w:tcW w:w="871" w:type="dxa"/>
          </w:tcPr>
          <w:p w:rsidRPr="008350A8" w:rsidR="00C95731" w:rsidP="008350A8" w:rsidRDefault="00C95731" w14:paraId="268DBA5A" w14:textId="77777777">
            <w:pPr>
              <w:pStyle w:val="NoSpacing"/>
            </w:pPr>
          </w:p>
        </w:tc>
        <w:tc>
          <w:tcPr>
            <w:tcW w:w="871" w:type="dxa"/>
          </w:tcPr>
          <w:p w:rsidRPr="008350A8" w:rsidR="00C95731" w:rsidP="008350A8" w:rsidRDefault="00C95731" w14:paraId="4E0298D3" w14:textId="7758D91A">
            <w:pPr>
              <w:pStyle w:val="NoSpacing"/>
            </w:pPr>
          </w:p>
        </w:tc>
        <w:tc>
          <w:tcPr>
            <w:tcW w:w="2369" w:type="dxa"/>
          </w:tcPr>
          <w:p w:rsidRPr="008350A8" w:rsidR="00C95731" w:rsidP="008350A8" w:rsidRDefault="00C95731" w14:paraId="54ADB848" w14:textId="77777777">
            <w:pPr>
              <w:pStyle w:val="NoSpacing"/>
            </w:pPr>
          </w:p>
        </w:tc>
        <w:tc>
          <w:tcPr>
            <w:tcW w:w="903" w:type="dxa"/>
          </w:tcPr>
          <w:p w:rsidRPr="008350A8" w:rsidR="00C95731" w:rsidP="008350A8" w:rsidRDefault="00C95731" w14:paraId="278395FF" w14:textId="77777777">
            <w:pPr>
              <w:pStyle w:val="NoSpacing"/>
            </w:pPr>
          </w:p>
        </w:tc>
        <w:tc>
          <w:tcPr>
            <w:tcW w:w="647" w:type="dxa"/>
          </w:tcPr>
          <w:p w:rsidRPr="008350A8" w:rsidR="00C95731" w:rsidP="008350A8" w:rsidRDefault="00C95731" w14:paraId="7E1E2A6E" w14:textId="77777777">
            <w:pPr>
              <w:pStyle w:val="NoSpacing"/>
            </w:pPr>
          </w:p>
        </w:tc>
        <w:tc>
          <w:tcPr>
            <w:tcW w:w="2850" w:type="dxa"/>
            <w:gridSpan w:val="3"/>
          </w:tcPr>
          <w:p w:rsidRPr="008350A8" w:rsidR="00C95731" w:rsidP="008350A8" w:rsidRDefault="00C95731" w14:paraId="664EB326" w14:textId="77777777">
            <w:pPr>
              <w:pStyle w:val="NoSpacing"/>
            </w:pPr>
          </w:p>
        </w:tc>
        <w:tc>
          <w:tcPr>
            <w:tcW w:w="1683" w:type="dxa"/>
            <w:tcMar>
              <w:right w:w="0" w:type="dxa"/>
            </w:tcMar>
          </w:tcPr>
          <w:p w:rsidRPr="008350A8" w:rsidR="00C95731" w:rsidP="008350A8" w:rsidRDefault="00C95731" w14:paraId="743B95F0" w14:textId="77777777">
            <w:pPr>
              <w:pStyle w:val="NoSpacing"/>
            </w:pPr>
          </w:p>
        </w:tc>
      </w:tr>
      <w:tr w:rsidRPr="008350A8" w:rsidR="00C95731" w:rsidTr="00E72B51" w14:paraId="67BB359B" w14:textId="77777777">
        <w:trPr>
          <w:trHeight w:val="227"/>
        </w:trPr>
        <w:tc>
          <w:tcPr>
            <w:tcW w:w="871" w:type="dxa"/>
          </w:tcPr>
          <w:p w:rsidRPr="008350A8" w:rsidR="00C95731" w:rsidP="008350A8" w:rsidRDefault="00C95731" w14:paraId="04ABDF86" w14:textId="77777777">
            <w:pPr>
              <w:pStyle w:val="NoSpacing"/>
            </w:pPr>
          </w:p>
        </w:tc>
        <w:tc>
          <w:tcPr>
            <w:tcW w:w="871" w:type="dxa"/>
          </w:tcPr>
          <w:p w:rsidRPr="008350A8" w:rsidR="00C95731" w:rsidP="008350A8" w:rsidRDefault="00C95731" w14:paraId="2A13B4C4" w14:textId="2632C492">
            <w:pPr>
              <w:pStyle w:val="NoSpacing"/>
            </w:pPr>
          </w:p>
        </w:tc>
        <w:tc>
          <w:tcPr>
            <w:tcW w:w="2369" w:type="dxa"/>
          </w:tcPr>
          <w:p w:rsidRPr="008350A8" w:rsidR="00C95731" w:rsidP="008350A8" w:rsidRDefault="00C95731" w14:paraId="510A897C" w14:textId="77777777">
            <w:pPr>
              <w:pStyle w:val="NoSpacing"/>
            </w:pPr>
          </w:p>
        </w:tc>
        <w:tc>
          <w:tcPr>
            <w:tcW w:w="903" w:type="dxa"/>
          </w:tcPr>
          <w:p w:rsidRPr="008350A8" w:rsidR="00C95731" w:rsidP="008350A8" w:rsidRDefault="00C95731" w14:paraId="1C49426D" w14:textId="77777777">
            <w:pPr>
              <w:pStyle w:val="NoSpacing"/>
            </w:pPr>
          </w:p>
        </w:tc>
        <w:tc>
          <w:tcPr>
            <w:tcW w:w="647" w:type="dxa"/>
          </w:tcPr>
          <w:p w:rsidRPr="008350A8" w:rsidR="00C95731" w:rsidP="008350A8" w:rsidRDefault="00C95731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2719318C9ACB4AB9AB5CD8FD962CB930"/>
            </w:placeholder>
            <w:dataBinding w:prefixMappings="xmlns:ns0='urn:microsoft-dynamics-nav/reports/Standard_Sales_Order_Conf/1305/'" w:xpath="/ns0:NavWordReportXmlPart[1]/ns0:Header[1]/ns0:Totals[1]/ns0:TotalIncludingVATText[1]" w:storeItemID="{6FC1A19C-2B78-4F9F-B931-1FA7E20CFA02}"/>
            <w:text/>
          </w:sdtPr>
          <w:sdtContent>
            <w:tc>
              <w:tcPr>
                <w:tcW w:w="2850" w:type="dxa"/>
                <w:gridSpan w:val="3"/>
              </w:tcPr>
              <w:p w:rsidRPr="008350A8" w:rsidR="00C95731" w:rsidP="008350A8" w:rsidRDefault="00C95731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2719318C9ACB4AB9AB5CD8FD962CB930"/>
            </w:placeholder>
            <w:dataBinding w:prefixMappings="xmlns:ns0='urn:microsoft-dynamics-nav/reports/Standard_Sales_Order_Conf/1305/'" w:xpath="/ns0:NavWordReportXmlPart[1]/ns0:Header[1]/ns0:Totals[1]/ns0:TotalAmountIncludingVAT[1]" w:storeItemID="{6FC1A19C-2B78-4F9F-B931-1FA7E20CFA02}"/>
            <w:text/>
          </w:sdtPr>
          <w:sdtContent>
            <w:tc>
              <w:tcPr>
                <w:tcW w:w="1683" w:type="dxa"/>
                <w:tcMar>
                  <w:right w:w="0" w:type="dxa"/>
                </w:tcMar>
              </w:tcPr>
              <w:p w:rsidRPr="008350A8" w:rsidR="00C95731" w:rsidP="00826088" w:rsidRDefault="00C95731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40CA" w:rsidP="00E40C63" w:rsidRDefault="002B40CA" w14:paraId="08DAF30D" w14:textId="77777777">
      <w:pPr>
        <w:spacing w:after="0"/>
      </w:pPr>
      <w:r>
        <w:separator/>
      </w:r>
    </w:p>
  </w:endnote>
  <w:endnote w:type="continuationSeparator" w:id="0">
    <w:p w:rsidR="002B40CA" w:rsidP="00E40C63" w:rsidRDefault="002B40CA" w14:paraId="0420BAC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6FC1A19C-2B78-4F9F-B931-1FA7E20CFA02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6FC1A19C-2B78-4F9F-B931-1FA7E20CFA02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6FC1A19C-2B78-4F9F-B931-1FA7E20CFA02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6FC1A19C-2B78-4F9F-B931-1FA7E20CFA02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6FC1A19C-2B78-4F9F-B931-1FA7E20CFA02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6FC1A19C-2B78-4F9F-B931-1FA7E20CFA02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6FC1A19C-2B78-4F9F-B931-1FA7E20CFA02}"/>
          <w:text/>
        </w:sdtPr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6FC1A19C-2B78-4F9F-B931-1FA7E20CFA02}"/>
          <w:text/>
        </w:sdtPr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6FC1A19C-2B78-4F9F-B931-1FA7E20CFA02}"/>
          <w:text/>
        </w:sdtPr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6FC1A19C-2B78-4F9F-B931-1FA7E20CFA02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6FC1A19C-2B78-4F9F-B931-1FA7E20CFA02}"/>
          <w:text/>
        </w:sdtPr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6FC1A19C-2B78-4F9F-B931-1FA7E20CFA02}"/>
          <w:text/>
        </w:sdtPr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6FC1A19C-2B78-4F9F-B931-1FA7E20CFA02}"/>
          <w:text/>
        </w:sdtPr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6FC1A19C-2B78-4F9F-B931-1FA7E20CFA02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00000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6FC1A19C-2B78-4F9F-B931-1FA7E20CFA02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6FC1A19C-2B78-4F9F-B931-1FA7E20CFA02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6FC1A19C-2B78-4F9F-B931-1FA7E20CFA02}"/>
          <w:text/>
        </w:sdtPr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6FC1A19C-2B78-4F9F-B931-1FA7E20CFA02}"/>
          <w:text/>
        </w:sdtPr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6FC1A19C-2B78-4F9F-B931-1FA7E20CFA02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40CA" w:rsidP="00E40C63" w:rsidRDefault="002B40CA" w14:paraId="41FE56ED" w14:textId="77777777">
      <w:pPr>
        <w:spacing w:after="0"/>
      </w:pPr>
      <w:r>
        <w:separator/>
      </w:r>
    </w:p>
  </w:footnote>
  <w:footnote w:type="continuationSeparator" w:id="0">
    <w:p w:rsidR="002B40CA" w:rsidP="00E40C63" w:rsidRDefault="002B40CA" w14:paraId="6A66D05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Pr="00C95731" w:rsidR="00D6006D" w:rsidTr="008E766D" w14:paraId="66491B22" w14:textId="77777777">
      <w:tc>
        <w:tcPr>
          <w:tcW w:w="5098" w:type="dxa"/>
        </w:tcPr>
        <w:p w:rsidRPr="008D2780" w:rsidR="002F0999" w:rsidP="002F0999" w:rsidRDefault="00000000" w14:paraId="63EFBD48" w14:textId="77777777">
          <w:pPr>
            <w:rPr>
              <w:rStyle w:val="Strong"/>
              <w:lang w:val="it-IT"/>
            </w:rPr>
          </w:pPr>
          <w:sdt>
            <w:sdtPr>
              <w:rPr>
                <w:rStyle w:val="Strong"/>
                <w:lang w:val="it-IT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6FC1A19C-2B78-4F9F-B931-1FA7E20CFA02}"/>
              <w:text/>
            </w:sdtPr>
            <w:sdtContent>
              <w:r w:rsidRPr="008D2780" w:rsidR="002F0999">
                <w:rPr>
                  <w:rStyle w:val="Strong"/>
                  <w:lang w:val="it-IT"/>
                </w:rPr>
                <w:t>Invoice_Lbl</w:t>
              </w:r>
            </w:sdtContent>
          </w:sdt>
          <w:r w:rsidRPr="008D2780" w:rsidR="002F0999">
            <w:rPr>
              <w:rStyle w:val="Strong"/>
              <w:lang w:val="it-IT"/>
            </w:rPr>
            <w:t xml:space="preserve"> </w:t>
          </w:r>
          <w:sdt>
            <w:sdtPr>
              <w:rPr>
                <w:rStyle w:val="Strong"/>
                <w:lang w:val="it-IT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6FC1A19C-2B78-4F9F-B931-1FA7E20CFA02}"/>
              <w:text/>
            </w:sdtPr>
            <w:sdtContent>
              <w:r w:rsidRPr="008D2780" w:rsidR="002F0999">
                <w:rPr>
                  <w:rStyle w:val="Strong"/>
                  <w:lang w:val="it-IT"/>
                </w:rPr>
                <w:t>DocumentNo</w:t>
              </w:r>
            </w:sdtContent>
          </w:sdt>
        </w:p>
        <w:sdt>
          <w:sdtPr>
            <w:rPr>
              <w:lang w:val="it-IT"/>
            </w:r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6FC1A19C-2B78-4F9F-B931-1FA7E20CFA02}"/>
            <w:text/>
          </w:sdtPr>
          <w:sdtContent>
            <w:p w:rsidRPr="008D2780" w:rsidR="002F0999" w:rsidP="002F0999" w:rsidRDefault="002F0999" w14:paraId="7F3D6A83" w14:textId="77777777">
              <w:pPr>
                <w:pStyle w:val="Subtitle"/>
                <w:rPr>
                  <w:lang w:val="it-IT"/>
                </w:rPr>
              </w:pPr>
              <w:r w:rsidRPr="008D2780">
                <w:rPr>
                  <w:lang w:val="it-IT"/>
                </w:rPr>
                <w:t>DocumentDate</w:t>
              </w:r>
            </w:p>
          </w:sdtContent>
        </w:sdt>
        <w:p w:rsidRPr="008D2780" w:rsidR="002F0999" w:rsidP="002F0999" w:rsidRDefault="00000000" w14:paraId="722C315A" w14:textId="77777777">
          <w:pPr>
            <w:pStyle w:val="Subtitle"/>
            <w:rPr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6FC1A19C-2B78-4F9F-B931-1FA7E20CFA02}"/>
              <w:text/>
            </w:sdtPr>
            <w:sdtContent>
              <w:r w:rsidRPr="008D2780" w:rsidR="002F0999">
                <w:rPr>
                  <w:lang w:val="it-IT"/>
                </w:rPr>
                <w:t>Page_Lbl</w:t>
              </w:r>
            </w:sdtContent>
          </w:sdt>
          <w:r w:rsidRPr="008D2780" w:rsidR="002F0999">
            <w:rPr>
              <w:lang w:val="it-IT"/>
            </w:rPr>
            <w:t xml:space="preserve">  </w:t>
          </w:r>
          <w:r w:rsidRPr="002F2688" w:rsidR="002F0999">
            <w:fldChar w:fldCharType="begin"/>
          </w:r>
          <w:r w:rsidRPr="008D2780" w:rsidR="002F0999">
            <w:rPr>
              <w:lang w:val="it-IT"/>
            </w:rPr>
            <w:instrText xml:space="preserve"> PAGE  \* Arabic  \* MERGEFORMAT </w:instrText>
          </w:r>
          <w:r w:rsidRPr="002F2688" w:rsidR="002F0999">
            <w:fldChar w:fldCharType="separate"/>
          </w:r>
          <w:r w:rsidRPr="008D2780" w:rsidR="002604C3">
            <w:rPr>
              <w:noProof/>
              <w:lang w:val="it-IT"/>
            </w:rPr>
            <w:t>2</w:t>
          </w:r>
          <w:r w:rsidRPr="002F2688" w:rsidR="002F0999">
            <w:fldChar w:fldCharType="end"/>
          </w:r>
          <w:r w:rsidRPr="008D2780" w:rsidR="002F0999">
            <w:rPr>
              <w:lang w:val="it-IT"/>
            </w:rPr>
            <w:t xml:space="preserve"> / </w:t>
          </w:r>
          <w:r w:rsidR="007E7142">
            <w:rPr>
              <w:noProof/>
            </w:rPr>
            <w:fldChar w:fldCharType="begin"/>
          </w:r>
          <w:r w:rsidRPr="008D2780" w:rsidR="007E7142">
            <w:rPr>
              <w:noProof/>
              <w:lang w:val="it-IT"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Pr="008D2780" w:rsidR="002604C3">
            <w:rPr>
              <w:noProof/>
              <w:lang w:val="it-IT"/>
            </w:rPr>
            <w:t>2</w:t>
          </w:r>
          <w:r w:rsidR="007E7142">
            <w:rPr>
              <w:noProof/>
            </w:rPr>
            <w:fldChar w:fldCharType="end"/>
          </w:r>
        </w:p>
        <w:p w:rsidRPr="008D2780" w:rsidR="00D6006D" w:rsidP="001D1CE2" w:rsidRDefault="00D6006D" w14:paraId="246E3D03" w14:textId="77777777">
          <w:pPr>
            <w:pStyle w:val="Header"/>
            <w:ind w:right="141"/>
            <w:rPr>
              <w:b/>
              <w:lang w:val="it-IT"/>
            </w:rPr>
          </w:pPr>
        </w:p>
      </w:tc>
      <w:tc>
        <w:tcPr>
          <w:tcW w:w="5098" w:type="dxa"/>
        </w:tcPr>
        <w:p w:rsidRPr="008D2780"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  <w:lang w:val="it-IT"/>
            </w:rPr>
          </w:pPr>
        </w:p>
      </w:tc>
    </w:tr>
  </w:tbl>
  <w:p w:rsidRPr="008D2780" w:rsidR="00D6006D" w:rsidP="00D6006D" w:rsidRDefault="00D6006D" w14:paraId="1DA2E41C" w14:textId="77777777">
    <w:pPr>
      <w:pStyle w:val="Header"/>
      <w:ind w:right="141"/>
      <w:rPr>
        <w:b/>
        <w:sz w:val="12"/>
        <w:szCs w:val="12"/>
        <w:lang w:val="it-IT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8D2780" w:rsidR="002F2688" w:rsidP="002F2688" w:rsidRDefault="00000000" w14:paraId="568AEA07" w14:textId="77777777">
          <w:pPr>
            <w:pStyle w:val="Title"/>
            <w:rPr>
              <w:lang w:val="it-IT"/>
            </w:rPr>
          </w:pPr>
          <w:sdt>
            <w:sdtPr>
              <w:rPr>
                <w:lang w:val="it-IT"/>
              </w:r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6FC1A19C-2B78-4F9F-B931-1FA7E20CFA02}"/>
              <w:text/>
            </w:sdtPr>
            <w:sdtContent>
              <w:r w:rsidRPr="008D2780" w:rsidR="002F2688">
                <w:rPr>
                  <w:lang w:val="it-IT"/>
                </w:rPr>
                <w:t>Invoice_Lbl</w:t>
              </w:r>
            </w:sdtContent>
          </w:sdt>
          <w:r w:rsidRPr="008D2780" w:rsidR="002F2688">
            <w:rPr>
              <w:lang w:val="it-IT"/>
            </w:rPr>
            <w:t xml:space="preserve"> </w:t>
          </w:r>
          <w:sdt>
            <w:sdtPr>
              <w:rPr>
                <w:lang w:val="it-IT"/>
              </w:r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6FC1A19C-2B78-4F9F-B931-1FA7E20CFA02}"/>
              <w:text/>
            </w:sdtPr>
            <w:sdtContent>
              <w:r w:rsidRPr="008D2780" w:rsidR="002F2688">
                <w:rPr>
                  <w:lang w:val="it-IT"/>
                </w:rPr>
                <w:t>DocumentNo</w:t>
              </w:r>
            </w:sdtContent>
          </w:sdt>
        </w:p>
        <w:sdt>
          <w:sdtPr>
            <w:rPr>
              <w:lang w:val="it-IT"/>
            </w:r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6FC1A19C-2B78-4F9F-B931-1FA7E20CFA02}"/>
            <w:text/>
          </w:sdtPr>
          <w:sdtContent>
            <w:p w:rsidRPr="008D2780" w:rsidR="002F2688" w:rsidP="002F2688" w:rsidRDefault="002F2688" w14:paraId="2A40F725" w14:textId="77777777">
              <w:pPr>
                <w:pStyle w:val="Subtitle"/>
                <w:rPr>
                  <w:lang w:val="it-IT"/>
                </w:rPr>
              </w:pPr>
              <w:r w:rsidRPr="008D2780">
                <w:rPr>
                  <w:lang w:val="it-IT"/>
                </w:rPr>
                <w:t>DocumentDate</w:t>
              </w:r>
            </w:p>
          </w:sdtContent>
        </w:sdt>
        <w:p w:rsidRPr="008D2780" w:rsidR="002F2688" w:rsidP="002F2688" w:rsidRDefault="00000000" w14:paraId="19560FCD" w14:textId="77777777">
          <w:pPr>
            <w:pStyle w:val="Subtitle"/>
            <w:rPr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6FC1A19C-2B78-4F9F-B931-1FA7E20CFA02}"/>
              <w:text/>
            </w:sdtPr>
            <w:sdtContent>
              <w:r w:rsidRPr="008D2780" w:rsidR="002F2688">
                <w:rPr>
                  <w:lang w:val="it-IT"/>
                </w:rPr>
                <w:t>Page_Lbl</w:t>
              </w:r>
            </w:sdtContent>
          </w:sdt>
          <w:r w:rsidRPr="008D2780" w:rsidR="002F2688">
            <w:rPr>
              <w:lang w:val="it-IT"/>
            </w:rPr>
            <w:t xml:space="preserve">  </w:t>
          </w:r>
          <w:r w:rsidRPr="002F2688" w:rsidR="002F2688">
            <w:fldChar w:fldCharType="begin"/>
          </w:r>
          <w:r w:rsidRPr="008D2780" w:rsidR="002F2688">
            <w:rPr>
              <w:lang w:val="it-IT"/>
            </w:rPr>
            <w:instrText xml:space="preserve"> PAGE  \* Arabic  \* MERGEFORMAT </w:instrText>
          </w:r>
          <w:r w:rsidRPr="002F2688" w:rsidR="002F2688">
            <w:fldChar w:fldCharType="separate"/>
          </w:r>
          <w:r w:rsidRPr="008D2780" w:rsidR="002220D6">
            <w:rPr>
              <w:noProof/>
              <w:lang w:val="it-IT"/>
            </w:rPr>
            <w:t>1</w:t>
          </w:r>
          <w:r w:rsidRPr="002F2688" w:rsidR="002F2688">
            <w:fldChar w:fldCharType="end"/>
          </w:r>
          <w:r w:rsidRPr="008D2780" w:rsidR="002F2688">
            <w:rPr>
              <w:lang w:val="it-IT"/>
            </w:rPr>
            <w:t xml:space="preserve"> / </w:t>
          </w:r>
          <w:r w:rsidR="00B7093C">
            <w:rPr>
              <w:noProof/>
            </w:rPr>
            <w:fldChar w:fldCharType="begin"/>
          </w:r>
          <w:r w:rsidRPr="008D2780" w:rsidR="00B7093C">
            <w:rPr>
              <w:noProof/>
              <w:lang w:val="it-IT"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Pr="008D2780" w:rsidR="002220D6">
            <w:rPr>
              <w:noProof/>
              <w:lang w:val="it-IT"/>
            </w:rPr>
            <w:t>1</w:t>
          </w:r>
          <w:r w:rsidR="00B7093C">
            <w:rPr>
              <w:noProof/>
            </w:rPr>
            <w:fldChar w:fldCharType="end"/>
          </w:r>
        </w:p>
        <w:p w:rsidRPr="008D2780" w:rsidR="002F2688" w:rsidP="002F2688" w:rsidRDefault="002F2688" w14:paraId="15A8D848" w14:textId="77777777">
          <w:pPr>
            <w:pStyle w:val="Header"/>
            <w:rPr>
              <w:lang w:val="it-IT"/>
            </w:rPr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6FC1A19C-2B78-4F9F-B931-1FA7E20CFA02}"/>
            <w:picture/>
          </w:sdtPr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4497E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40CA"/>
    <w:rsid w:val="002B6B46"/>
    <w:rsid w:val="002C4E66"/>
    <w:rsid w:val="002E2A56"/>
    <w:rsid w:val="002E41D0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32E1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4B83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2780"/>
    <w:rsid w:val="008D7475"/>
    <w:rsid w:val="008E766D"/>
    <w:rsid w:val="008F0A38"/>
    <w:rsid w:val="009072D1"/>
    <w:rsid w:val="00923908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12F62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B36BC"/>
    <w:rsid w:val="00BC232B"/>
    <w:rsid w:val="00BC7D5E"/>
    <w:rsid w:val="00BD2533"/>
    <w:rsid w:val="00BD35AE"/>
    <w:rsid w:val="00BE5952"/>
    <w:rsid w:val="00BE6BE6"/>
    <w:rsid w:val="00BF0F10"/>
    <w:rsid w:val="00C27C1A"/>
    <w:rsid w:val="00C33605"/>
    <w:rsid w:val="00C36F18"/>
    <w:rsid w:val="00C40BE4"/>
    <w:rsid w:val="00C41DE3"/>
    <w:rsid w:val="00C47206"/>
    <w:rsid w:val="00C95731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B4B98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19318C9ACB4AB9AB5CD8FD962CB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B519C-85A0-4C60-8EC6-2DA87EA74D5C}"/>
      </w:docPartPr>
      <w:docPartBody>
        <w:p w:rsidR="00000000" w:rsidRDefault="00670721" w:rsidP="00670721">
          <w:pPr>
            <w:pStyle w:val="2719318C9ACB4AB9AB5CD8FD962CB93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4698DD68B54E4280F050A9C2C8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B6FB4-DC15-47D1-9E3C-01189B79BFCF}"/>
      </w:docPartPr>
      <w:docPartBody>
        <w:p w:rsidR="00000000" w:rsidRDefault="00670721" w:rsidP="00670721">
          <w:pPr>
            <w:pStyle w:val="3D4698DD68B54E4280F050A9C2C860C3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B39288A05D408199480FFC030C3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E1AF4-BCA9-4BE8-BAF4-0CCF9BFC6549}"/>
      </w:docPartPr>
      <w:docPartBody>
        <w:p w:rsidR="00000000" w:rsidRDefault="00670721" w:rsidP="00670721">
          <w:pPr>
            <w:pStyle w:val="F2B39288A05D408199480FFC030C34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7C56A78CEE47D09C62177E49AD3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98C4D-0625-4AE4-B732-0AF247481BF9}"/>
      </w:docPartPr>
      <w:docPartBody>
        <w:p w:rsidR="00000000" w:rsidRDefault="00670721" w:rsidP="00670721">
          <w:pPr>
            <w:pStyle w:val="857C56A78CEE47D09C62177E49AD31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7AA1B4A1074625B27FAD572C77B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D1431-5DB1-45B9-8690-1EDC46BC9207}"/>
      </w:docPartPr>
      <w:docPartBody>
        <w:p w:rsidR="00000000" w:rsidRDefault="00670721" w:rsidP="00670721">
          <w:pPr>
            <w:pStyle w:val="717AA1B4A1074625B27FAD572C77B93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E64134FB0042A1AE1265BAF910F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832CD-B565-4732-9AD2-7A38C21E5391}"/>
      </w:docPartPr>
      <w:docPartBody>
        <w:p w:rsidR="00000000" w:rsidRDefault="00670721" w:rsidP="00670721">
          <w:pPr>
            <w:pStyle w:val="DCE64134FB0042A1AE1265BAF910F1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AF637BA2964D979D27C6845A812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AA8FE-C001-45DB-8A9E-BB5F1FE7C8E2}"/>
      </w:docPartPr>
      <w:docPartBody>
        <w:p w:rsidR="00000000" w:rsidRDefault="00670721" w:rsidP="00670721">
          <w:pPr>
            <w:pStyle w:val="E5AF637BA2964D979D27C6845A812CC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3CC544A00C455AA6664EA0642A7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28901-3BDD-41A8-903B-257AD5BBB419}"/>
      </w:docPartPr>
      <w:docPartBody>
        <w:p w:rsidR="00000000" w:rsidRDefault="00670721" w:rsidP="00670721">
          <w:pPr>
            <w:pStyle w:val="1D3CC544A00C455AA6664EA0642A7B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8B7CD432BA4B17839B8F04494F8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6E590-ACA1-43B3-8358-346D7162444E}"/>
      </w:docPartPr>
      <w:docPartBody>
        <w:p w:rsidR="00000000" w:rsidRDefault="00670721" w:rsidP="00670721">
          <w:pPr>
            <w:pStyle w:val="518B7CD432BA4B17839B8F04494F81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DC7391AF244534B2D313AB19743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CE5FD-69F0-4D20-BA71-EBFE36CD12E3}"/>
      </w:docPartPr>
      <w:docPartBody>
        <w:p w:rsidR="00000000" w:rsidRDefault="00670721" w:rsidP="00670721">
          <w:pPr>
            <w:pStyle w:val="C1DC7391AF244534B2D313AB1974302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14497E"/>
    <w:rsid w:val="001A4F2A"/>
    <w:rsid w:val="00255395"/>
    <w:rsid w:val="00281485"/>
    <w:rsid w:val="00580879"/>
    <w:rsid w:val="005D6E92"/>
    <w:rsid w:val="00670721"/>
    <w:rsid w:val="006A3E39"/>
    <w:rsid w:val="00747F0A"/>
    <w:rsid w:val="00824B83"/>
    <w:rsid w:val="008C0479"/>
    <w:rsid w:val="00901D68"/>
    <w:rsid w:val="00930259"/>
    <w:rsid w:val="00A12F62"/>
    <w:rsid w:val="00A97C90"/>
    <w:rsid w:val="00AF24DD"/>
    <w:rsid w:val="00B56AF6"/>
    <w:rsid w:val="00B865CC"/>
    <w:rsid w:val="00BB36BC"/>
    <w:rsid w:val="00D05ADC"/>
    <w:rsid w:val="00D72C86"/>
    <w:rsid w:val="00E143A5"/>
    <w:rsid w:val="00E45027"/>
    <w:rsid w:val="00E83EB8"/>
    <w:rsid w:val="00F05179"/>
    <w:rsid w:val="00F50274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721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56B65789BE5B4EFAB90DE8CE1A368BCC">
    <w:name w:val="56B65789BE5B4EFAB90DE8CE1A368BCC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AC8A08B629F847A480DBE23AF0514DC5">
    <w:name w:val="AC8A08B629F847A480DBE23AF0514DC5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319CAD16E39244CB9C56C899437198A6">
    <w:name w:val="319CAD16E39244CB9C56C899437198A6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498324E21135462BADB348F3EBE9C5C8">
    <w:name w:val="498324E21135462BADB348F3EBE9C5C8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EB560FA2310240DC82965AAB197FABAD">
    <w:name w:val="EB560FA2310240DC82965AAB197FABAD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BDEF650DC1E64E41A37BBD2FE16D7C70">
    <w:name w:val="BDEF650DC1E64E41A37BBD2FE16D7C70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87A4E231AD0C45DE8746F7FE4191B037">
    <w:name w:val="87A4E231AD0C45DE8746F7FE4191B037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BE6F9E6B486B43BF9F4DB2E426405BCF">
    <w:name w:val="BE6F9E6B486B43BF9F4DB2E426405BCF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D19A4DC23FA7408DA8ED8563CB844EBC">
    <w:name w:val="D19A4DC23FA7408DA8ED8563CB844EBC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A15E389911DC49A29733CA3BC5047E28">
    <w:name w:val="A15E389911DC49A29733CA3BC5047E28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C0F6ED36B5F946708933AA1CE31061BF">
    <w:name w:val="C0F6ED36B5F946708933AA1CE31061BF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ACEF0B2358854890940D84D391E7AF65">
    <w:name w:val="ACEF0B2358854890940D84D391E7AF65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48B4B7E920F6456592F0C66BCA323D9D">
    <w:name w:val="48B4B7E920F6456592F0C66BCA323D9D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BDF8D547F85545548655B8FA0DEBB8DF">
    <w:name w:val="BDF8D547F85545548655B8FA0DEBB8DF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451D5F0630254DCABD7FAC46AC1369AE">
    <w:name w:val="451D5F0630254DCABD7FAC46AC1369AE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0A611C07A1394700AB25404DC7643190">
    <w:name w:val="0A611C07A1394700AB25404DC7643190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AB64D6C905BE4F4983F7B8B90630FEAF">
    <w:name w:val="AB64D6C905BE4F4983F7B8B90630FEAF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9EAD14D9AA8A48CD94EA3D061C116A9A">
    <w:name w:val="9EAD14D9AA8A48CD94EA3D061C116A9A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BEE92D519DE74CA2A84B9EBAC1376EF3">
    <w:name w:val="BEE92D519DE74CA2A84B9EBAC1376EF3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3F9CEBE4DCCF4AB2B3AFA726D80B2823">
    <w:name w:val="3F9CEBE4DCCF4AB2B3AFA726D80B2823"/>
    <w:rsid w:val="001A4F2A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54DC05098321435D9C45AF7619E522B5">
    <w:name w:val="54DC05098321435D9C45AF7619E522B5"/>
    <w:rsid w:val="00B865CC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92065750A92545A6B1F9FB23ABEB9CBE">
    <w:name w:val="92065750A92545A6B1F9FB23ABEB9CBE"/>
    <w:rsid w:val="00B865CC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266F397EE7F04FF8BD989760BC167EC7">
    <w:name w:val="266F397EE7F04FF8BD989760BC167EC7"/>
    <w:rsid w:val="00B865CC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406A7E3CDED04154A66DF5995D93651A">
    <w:name w:val="406A7E3CDED04154A66DF5995D93651A"/>
    <w:rsid w:val="00B865CC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E0EC6C9EC4C1422D86336CD2AC5AEB6D">
    <w:name w:val="E0EC6C9EC4C1422D86336CD2AC5AEB6D"/>
    <w:rsid w:val="00B865CC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33891F9417E3436BBBE7CDC753E22814">
    <w:name w:val="33891F9417E3436BBBE7CDC753E22814"/>
    <w:rsid w:val="00B865CC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65186C5F447140D9A4EF3A7F20FFA1AD">
    <w:name w:val="65186C5F447140D9A4EF3A7F20FFA1AD"/>
    <w:rsid w:val="00B865CC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7704A9F143D44C22A1558F2D7129BFD1">
    <w:name w:val="7704A9F143D44C22A1558F2D7129BFD1"/>
    <w:rsid w:val="00B865CC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5B27E44B993941DBB83808107394CEDA">
    <w:name w:val="5B27E44B993941DBB83808107394CEDA"/>
    <w:rsid w:val="00B865CC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63B9CD1683D44C38A6579FEE50D45016">
    <w:name w:val="63B9CD1683D44C38A6579FEE50D45016"/>
    <w:rsid w:val="00B865CC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2719318C9ACB4AB9AB5CD8FD962CB930">
    <w:name w:val="2719318C9ACB4AB9AB5CD8FD962CB930"/>
    <w:rsid w:val="00670721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3D4698DD68B54E4280F050A9C2C860C3">
    <w:name w:val="3D4698DD68B54E4280F050A9C2C860C3"/>
    <w:rsid w:val="00670721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F2B39288A05D408199480FFC030C34A1">
    <w:name w:val="F2B39288A05D408199480FFC030C34A1"/>
    <w:rsid w:val="00670721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857C56A78CEE47D09C62177E49AD31B3">
    <w:name w:val="857C56A78CEE47D09C62177E49AD31B3"/>
    <w:rsid w:val="00670721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717AA1B4A1074625B27FAD572C77B93F">
    <w:name w:val="717AA1B4A1074625B27FAD572C77B93F"/>
    <w:rsid w:val="00670721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DCE64134FB0042A1AE1265BAF910F1AC">
    <w:name w:val="DCE64134FB0042A1AE1265BAF910F1AC"/>
    <w:rsid w:val="00670721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E5AF637BA2964D979D27C6845A812CCD">
    <w:name w:val="E5AF637BA2964D979D27C6845A812CCD"/>
    <w:rsid w:val="00670721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1D3CC544A00C455AA6664EA0642A7BB2">
    <w:name w:val="1D3CC544A00C455AA6664EA0642A7BB2"/>
    <w:rsid w:val="00670721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518B7CD432BA4B17839B8F04494F8119">
    <w:name w:val="518B7CD432BA4B17839B8F04494F8119"/>
    <w:rsid w:val="00670721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C1DC7391AF244534B2D313AB19743029">
    <w:name w:val="C1DC7391AF244534B2D313AB19743029"/>
    <w:rsid w:val="00670721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P i c t u r e > C u s t P i c t u r e < / C u s t P i c t u r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P i c > I t e m P i c < / I t e m P i c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1A19C-2B78-4F9F-B931-1FA7E20CFA02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2025-06-11T10:40:00Z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